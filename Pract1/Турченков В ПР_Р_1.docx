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A203F" w14:textId="77777777" w:rsidR="004B2A83" w:rsidRDefault="004B2A83" w:rsidP="004B2A83">
      <w:pPr>
        <w:rPr>
          <w:sz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B2A83" w14:paraId="5AFE985E" w14:textId="77777777" w:rsidTr="00686202">
        <w:trPr>
          <w:cantSplit/>
          <w:trHeight w:val="180"/>
        </w:trPr>
        <w:tc>
          <w:tcPr>
            <w:tcW w:w="5000" w:type="pct"/>
            <w:hideMark/>
          </w:tcPr>
          <w:p w14:paraId="29B3D3CD" w14:textId="77777777" w:rsidR="004B2A83" w:rsidRDefault="004B2A83" w:rsidP="00686202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  <w:noProof/>
                <w:lang w:eastAsia="zh-CN"/>
              </w:rPr>
              <w:drawing>
                <wp:inline distT="0" distB="0" distL="0" distR="0" wp14:anchorId="7C0A56B9" wp14:editId="33ADFB28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11AD0" w14:textId="77777777" w:rsidR="004B2A83" w:rsidRDefault="004B2A83" w:rsidP="00686202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</w:rPr>
              <w:t>МИНОБРНАУКИ РОССИИ</w:t>
            </w:r>
          </w:p>
        </w:tc>
      </w:tr>
      <w:tr w:rsidR="004B2A83" w14:paraId="41C34BDF" w14:textId="77777777" w:rsidTr="00686202">
        <w:trPr>
          <w:cantSplit/>
          <w:trHeight w:val="1417"/>
        </w:trPr>
        <w:tc>
          <w:tcPr>
            <w:tcW w:w="5000" w:type="pct"/>
            <w:hideMark/>
          </w:tcPr>
          <w:p w14:paraId="74284342" w14:textId="77777777" w:rsidR="004B2A83" w:rsidRDefault="004B2A83" w:rsidP="006862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eastAsia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47A93782" w14:textId="77777777" w:rsidR="004B2A83" w:rsidRDefault="004B2A83" w:rsidP="00686202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eastAsia="Calibri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89026D" wp14:editId="072EE1B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3376A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C427516" w14:textId="77777777" w:rsidR="004B2A83" w:rsidRDefault="004B2A83" w:rsidP="004B2A83">
      <w:pPr>
        <w:spacing w:line="276" w:lineRule="auto"/>
        <w:jc w:val="center"/>
        <w:rPr>
          <w:rFonts w:eastAsia="Calibri"/>
          <w:sz w:val="24"/>
          <w:szCs w:val="24"/>
        </w:rPr>
      </w:pPr>
      <w:bookmarkStart w:id="0" w:name="_Hlk26872078"/>
      <w:bookmarkStart w:id="1" w:name="_Hlk19708654"/>
      <w:r>
        <w:rPr>
          <w:rFonts w:eastAsia="Calibri"/>
          <w:b/>
          <w:sz w:val="24"/>
          <w:szCs w:val="24"/>
        </w:rPr>
        <w:t xml:space="preserve">Институт </w:t>
      </w:r>
      <w:bookmarkEnd w:id="0"/>
      <w:r>
        <w:rPr>
          <w:rFonts w:eastAsia="Calibri"/>
          <w:b/>
          <w:sz w:val="24"/>
          <w:szCs w:val="24"/>
        </w:rPr>
        <w:t>комплексной безопасности и специального приборостроения</w:t>
      </w:r>
    </w:p>
    <w:bookmarkEnd w:id="1"/>
    <w:p w14:paraId="1C92CD59" w14:textId="77777777" w:rsidR="004B2A83" w:rsidRDefault="004B2A83" w:rsidP="004B2A83">
      <w:pPr>
        <w:spacing w:line="276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Кафедра КБ-4 «Интеллектуальные системы информационной безопасности»</w:t>
      </w:r>
    </w:p>
    <w:p w14:paraId="46DC88A7" w14:textId="77777777" w:rsidR="004B2A83" w:rsidRDefault="004B2A83" w:rsidP="004B2A83">
      <w:pPr>
        <w:spacing w:line="276" w:lineRule="auto"/>
        <w:jc w:val="center"/>
        <w:rPr>
          <w:rFonts w:eastAsia="Calibri"/>
          <w:b/>
        </w:rPr>
      </w:pPr>
    </w:p>
    <w:p w14:paraId="157346C9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026F57E1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048AF176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615E017A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6E6B8C56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2EF3A6CB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545294C8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7F22B117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70F0C9E5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607E50D9" w14:textId="77777777" w:rsidR="004B2A83" w:rsidRDefault="004B2A83" w:rsidP="004B2A83">
      <w:pPr>
        <w:spacing w:line="276" w:lineRule="auto"/>
        <w:rPr>
          <w:rFonts w:eastAsia="Calibri"/>
          <w:b/>
        </w:rPr>
      </w:pPr>
    </w:p>
    <w:p w14:paraId="68F07C02" w14:textId="77777777" w:rsidR="004B2A83" w:rsidRDefault="004B2A83" w:rsidP="004B2A83">
      <w:pPr>
        <w:spacing w:line="276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ОТЧЁТ ПО УЧЕБНОЙ ПРАКТИКЕ</w:t>
      </w:r>
    </w:p>
    <w:p w14:paraId="6CD23722" w14:textId="77777777" w:rsidR="004B2A83" w:rsidRDefault="004B2A83" w:rsidP="004B2A8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«Кроссплатформенная среда исполнения программного обеспечения»</w:t>
      </w:r>
    </w:p>
    <w:p w14:paraId="579A0E75" w14:textId="77777777" w:rsidR="004B2A83" w:rsidRDefault="004B2A83" w:rsidP="004B2A83">
      <w:pPr>
        <w:spacing w:line="276" w:lineRule="auto"/>
        <w:jc w:val="center"/>
        <w:rPr>
          <w:b/>
          <w:sz w:val="28"/>
          <w:szCs w:val="28"/>
        </w:rPr>
      </w:pPr>
    </w:p>
    <w:p w14:paraId="4C298920" w14:textId="77777777" w:rsidR="004B2A83" w:rsidRDefault="004B2A83" w:rsidP="004B2A83">
      <w:pPr>
        <w:spacing w:line="276" w:lineRule="auto"/>
        <w:jc w:val="center"/>
        <w:rPr>
          <w:b/>
          <w:sz w:val="28"/>
          <w:szCs w:val="28"/>
        </w:rPr>
      </w:pPr>
    </w:p>
    <w:p w14:paraId="707E7CAB" w14:textId="77777777" w:rsidR="004B2A83" w:rsidRDefault="004B2A83" w:rsidP="004B2A83">
      <w:pPr>
        <w:spacing w:line="276" w:lineRule="auto"/>
        <w:jc w:val="center"/>
        <w:rPr>
          <w:b/>
          <w:sz w:val="28"/>
          <w:szCs w:val="28"/>
        </w:rPr>
      </w:pPr>
    </w:p>
    <w:p w14:paraId="3F81A97A" w14:textId="77777777" w:rsidR="004B2A83" w:rsidRDefault="004B2A83" w:rsidP="004B2A83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14:paraId="6C4F82D0" w14:textId="77777777" w:rsidR="004B2A83" w:rsidRDefault="004B2A83" w:rsidP="004B2A83">
      <w:pPr>
        <w:spacing w:line="360" w:lineRule="auto"/>
        <w:rPr>
          <w:rFonts w:eastAsia="Calibri"/>
          <w:sz w:val="32"/>
          <w:szCs w:val="32"/>
        </w:rPr>
      </w:pPr>
    </w:p>
    <w:p w14:paraId="415A4911" w14:textId="77777777" w:rsidR="004B2A83" w:rsidRDefault="004B2A83" w:rsidP="004B2A83">
      <w:pPr>
        <w:spacing w:line="360" w:lineRule="auto"/>
        <w:jc w:val="center"/>
        <w:rPr>
          <w:rFonts w:eastAsia="Calibri"/>
          <w:sz w:val="28"/>
          <w:szCs w:val="28"/>
        </w:rPr>
      </w:pPr>
    </w:p>
    <w:tbl>
      <w:tblPr>
        <w:tblStyle w:val="1f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4B2A83" w14:paraId="0AD72BC5" w14:textId="77777777" w:rsidTr="00686202">
        <w:trPr>
          <w:trHeight w:val="1480"/>
        </w:trPr>
        <w:tc>
          <w:tcPr>
            <w:tcW w:w="3759" w:type="dxa"/>
          </w:tcPr>
          <w:p w14:paraId="3FB1F368" w14:textId="77777777" w:rsidR="004B2A83" w:rsidRDefault="004B2A83" w:rsidP="00686202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28D3BBA4" w14:textId="77777777" w:rsidR="004B2A83" w:rsidRDefault="004B2A83" w:rsidP="00686202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5DD25AC4" w14:textId="77777777" w:rsidR="004B2A83" w:rsidRDefault="004B2A83" w:rsidP="00686202">
            <w:pPr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Студент группы:</w:t>
            </w:r>
          </w:p>
          <w:p w14:paraId="69F10963" w14:textId="77777777" w:rsidR="004B2A83" w:rsidRDefault="004B2A83" w:rsidP="00686202">
            <w:pPr>
              <w:rPr>
                <w:rFonts w:eastAsia="Calibri"/>
                <w:sz w:val="24"/>
                <w:szCs w:val="24"/>
              </w:rPr>
            </w:pPr>
          </w:p>
          <w:p w14:paraId="5F02024A" w14:textId="77777777" w:rsidR="004B2A83" w:rsidRDefault="004B2A83" w:rsidP="00686202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B1EBD3A" w14:textId="77777777" w:rsidR="004B2A83" w:rsidRPr="001A6F58" w:rsidRDefault="004B2A83" w:rsidP="00686202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154E4CF0" w14:textId="77777777" w:rsidR="004B2A83" w:rsidRPr="001A6F58" w:rsidRDefault="004B2A83" w:rsidP="00686202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77EA5832" w14:textId="77777777" w:rsidR="004B2A83" w:rsidRPr="001A6F58" w:rsidRDefault="004B2A83" w:rsidP="00686202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74465B2A" w14:textId="77777777" w:rsidR="004B2A83" w:rsidRPr="001A6F58" w:rsidRDefault="004B2A83" w:rsidP="00686202">
            <w:pPr>
              <w:ind w:hanging="78"/>
              <w:rPr>
                <w:rFonts w:eastAsia="Calibri"/>
                <w:color w:val="FFFFFF" w:themeColor="background1"/>
                <w:sz w:val="24"/>
                <w:szCs w:val="24"/>
              </w:rPr>
            </w:pPr>
            <w:r w:rsidRPr="001A6F58">
              <w:rPr>
                <w:rFonts w:eastAsia="Calibri"/>
                <w:color w:val="FFFFFF" w:themeColor="background1"/>
                <w:sz w:val="24"/>
                <w:szCs w:val="24"/>
              </w:rPr>
              <w:t xml:space="preserve"> «__» ____ 2020 г.</w:t>
            </w:r>
          </w:p>
        </w:tc>
        <w:tc>
          <w:tcPr>
            <w:tcW w:w="1923" w:type="dxa"/>
          </w:tcPr>
          <w:p w14:paraId="4A2454C4" w14:textId="77777777" w:rsidR="004B2A83" w:rsidRPr="001A6F58" w:rsidRDefault="004B2A83" w:rsidP="00686202">
            <w:pPr>
              <w:rPr>
                <w:rFonts w:eastAsia="Calibri"/>
                <w:color w:val="FFFFFF" w:themeColor="background1"/>
              </w:rPr>
            </w:pPr>
          </w:p>
          <w:p w14:paraId="6ED4BC71" w14:textId="77777777" w:rsidR="004B2A83" w:rsidRPr="001A6F58" w:rsidRDefault="004B2A83" w:rsidP="00686202">
            <w:pPr>
              <w:rPr>
                <w:rFonts w:eastAsia="Calibri"/>
                <w:color w:val="FFFFFF" w:themeColor="background1"/>
              </w:rPr>
            </w:pPr>
          </w:p>
          <w:p w14:paraId="724E21B3" w14:textId="77777777" w:rsidR="004B2A83" w:rsidRPr="001A6F58" w:rsidRDefault="004B2A83" w:rsidP="00686202">
            <w:pPr>
              <w:ind w:firstLine="0"/>
              <w:jc w:val="left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</w:rPr>
              <w:t>___________</w:t>
            </w:r>
          </w:p>
          <w:p w14:paraId="3A6FCA89" w14:textId="77777777" w:rsidR="004B2A83" w:rsidRPr="001A6F58" w:rsidRDefault="004B2A83" w:rsidP="00686202">
            <w:pPr>
              <w:ind w:firstLine="0"/>
              <w:jc w:val="center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  <w:sz w:val="24"/>
              </w:rPr>
              <w:t>(Подпись)</w:t>
            </w:r>
          </w:p>
        </w:tc>
        <w:tc>
          <w:tcPr>
            <w:tcW w:w="2551" w:type="dxa"/>
          </w:tcPr>
          <w:p w14:paraId="6DB9C302" w14:textId="77777777" w:rsidR="004B2A83" w:rsidRDefault="004B2A83" w:rsidP="00686202">
            <w:pPr>
              <w:rPr>
                <w:rFonts w:eastAsia="Calibri"/>
                <w:sz w:val="24"/>
                <w:szCs w:val="24"/>
              </w:rPr>
            </w:pPr>
          </w:p>
          <w:p w14:paraId="0A7B0A62" w14:textId="77777777" w:rsidR="004B2A83" w:rsidRDefault="004B2A83" w:rsidP="00686202">
            <w:pPr>
              <w:rPr>
                <w:rFonts w:eastAsia="Calibri"/>
                <w:sz w:val="24"/>
                <w:szCs w:val="24"/>
              </w:rPr>
            </w:pPr>
          </w:p>
          <w:p w14:paraId="2D49FF62" w14:textId="77777777" w:rsidR="004B2A83" w:rsidRPr="003021D6" w:rsidRDefault="004B2A83" w:rsidP="0068620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Турченков В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</w:tbl>
    <w:p w14:paraId="7BB6DDE2" w14:textId="77777777" w:rsidR="004B2A83" w:rsidRDefault="004B2A83" w:rsidP="004B2A83">
      <w:pPr>
        <w:spacing w:line="276" w:lineRule="auto"/>
        <w:rPr>
          <w:rFonts w:eastAsia="Calibri"/>
          <w:sz w:val="28"/>
          <w:szCs w:val="28"/>
        </w:rPr>
      </w:pPr>
    </w:p>
    <w:p w14:paraId="316B2595" w14:textId="77777777" w:rsidR="004B2A83" w:rsidRDefault="004B2A83" w:rsidP="004B2A83">
      <w:pPr>
        <w:spacing w:line="276" w:lineRule="auto"/>
        <w:rPr>
          <w:rFonts w:eastAsia="Calibri"/>
          <w:sz w:val="28"/>
          <w:szCs w:val="28"/>
        </w:rPr>
      </w:pPr>
    </w:p>
    <w:p w14:paraId="768D8FFB" w14:textId="77777777" w:rsidR="004B2A83" w:rsidRDefault="004B2A83" w:rsidP="004B2A83">
      <w:pPr>
        <w:spacing w:line="276" w:lineRule="auto"/>
        <w:rPr>
          <w:rFonts w:eastAsia="Calibri"/>
          <w:sz w:val="28"/>
          <w:szCs w:val="28"/>
        </w:rPr>
      </w:pPr>
    </w:p>
    <w:p w14:paraId="2ECD7126" w14:textId="7033E586" w:rsidR="004B2A83" w:rsidRPr="00E971B2" w:rsidRDefault="004B2A83" w:rsidP="00E971B2">
      <w:pPr>
        <w:spacing w:line="27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2020 г.</w:t>
      </w:r>
    </w:p>
    <w:p w14:paraId="432C0B43" w14:textId="3054F8DE" w:rsidR="00E971B2" w:rsidRDefault="00E971B2">
      <w:pPr>
        <w:spacing w:before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46DC1E5C" w14:textId="6B18595A" w:rsidR="00E971B2" w:rsidRPr="00E971B2" w:rsidRDefault="00E971B2" w:rsidP="00E971B2">
      <w:pPr>
        <w:pStyle w:val="affff4"/>
        <w:numPr>
          <w:ilvl w:val="0"/>
          <w:numId w:val="21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t xml:space="preserve">Задания на практическую работу </w:t>
      </w:r>
      <w:r w:rsidRPr="00E971B2">
        <w:rPr>
          <w:b/>
          <w:bCs/>
          <w:color w:val="000000"/>
          <w:sz w:val="28"/>
          <w:szCs w:val="28"/>
          <w:lang w:val="en-US"/>
        </w:rPr>
        <w:t>JAVA</w:t>
      </w:r>
      <w:r w:rsidRPr="00E971B2">
        <w:rPr>
          <w:b/>
          <w:bCs/>
          <w:color w:val="000000"/>
          <w:sz w:val="28"/>
          <w:szCs w:val="28"/>
        </w:rPr>
        <w:t xml:space="preserve"> №1</w:t>
      </w:r>
    </w:p>
    <w:p w14:paraId="2BD65B75" w14:textId="77777777" w:rsidR="00E971B2" w:rsidRDefault="00E971B2" w:rsidP="00E971B2">
      <w:pPr>
        <w:pStyle w:val="ac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Скриншоты выполнения практического занятия 1</w:t>
      </w:r>
    </w:p>
    <w:p w14:paraId="581C4D44" w14:textId="77777777" w:rsidR="00E971B2" w:rsidRDefault="00E971B2" w:rsidP="00E971B2">
      <w:pPr>
        <w:pStyle w:val="ac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Скриншоты выполнения программы</w:t>
      </w:r>
    </w:p>
    <w:p w14:paraId="5EC94992" w14:textId="751C41FC" w:rsidR="00E971B2" w:rsidRPr="00E971B2" w:rsidRDefault="00E971B2" w:rsidP="00E971B2">
      <w:pPr>
        <w:pStyle w:val="ac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Приложение А</w:t>
      </w:r>
    </w:p>
    <w:p w14:paraId="22BE63A4" w14:textId="7523664B" w:rsidR="00E971B2" w:rsidRPr="00E971B2" w:rsidRDefault="00E971B2" w:rsidP="00E971B2">
      <w:pPr>
        <w:pStyle w:val="affff4"/>
        <w:numPr>
          <w:ilvl w:val="0"/>
          <w:numId w:val="21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br w:type="page"/>
      </w:r>
    </w:p>
    <w:p w14:paraId="1A7A9BB8" w14:textId="11F94450" w:rsidR="004B2A83" w:rsidRPr="001B44B9" w:rsidRDefault="004B2A83" w:rsidP="004B2A83">
      <w:pPr>
        <w:pStyle w:val="ac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1B44B9">
        <w:rPr>
          <w:b/>
          <w:bCs/>
          <w:color w:val="000000"/>
          <w:sz w:val="32"/>
          <w:szCs w:val="32"/>
        </w:rPr>
        <w:lastRenderedPageBreak/>
        <w:t>Задания на практическую работу JAVA №1</w:t>
      </w:r>
    </w:p>
    <w:p w14:paraId="6CB49E4F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82A2CF1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000000"/>
          <w:sz w:val="28"/>
          <w:szCs w:val="28"/>
        </w:rPr>
        <w:t>Задание 1.</w:t>
      </w:r>
    </w:p>
    <w:p w14:paraId="350AF749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Заполните массив случайным числами и выведете максимальное, минимальное и среднее значение.</w:t>
      </w:r>
    </w:p>
    <w:p w14:paraId="00BD8E47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222222"/>
          <w:sz w:val="28"/>
          <w:szCs w:val="28"/>
          <w:shd w:val="clear" w:color="auto" w:fill="FFFFFF"/>
        </w:rPr>
        <w:t>Задание 2.</w:t>
      </w:r>
    </w:p>
    <w:p w14:paraId="0307FCB5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По заданному номеру месяца в году требуется определить время года.</w:t>
      </w:r>
    </w:p>
    <w:p w14:paraId="64766719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На вход подаётся число N (N&lt;=100), вывод должен быть:</w:t>
      </w:r>
    </w:p>
    <w:p w14:paraId="2D5E0A07" w14:textId="77777777" w:rsidR="004B2A83" w:rsidRPr="001B44B9" w:rsidRDefault="004B2A83" w:rsidP="004B2A83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Для зимних Winter</w:t>
      </w:r>
    </w:p>
    <w:p w14:paraId="0BB374E7" w14:textId="77777777" w:rsidR="004B2A83" w:rsidRPr="001B44B9" w:rsidRDefault="004B2A83" w:rsidP="004B2A83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Для весенних Spring</w:t>
      </w:r>
    </w:p>
    <w:p w14:paraId="7E988AE5" w14:textId="77777777" w:rsidR="004B2A83" w:rsidRPr="001B44B9" w:rsidRDefault="004B2A83" w:rsidP="004B2A83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Для летних Summer</w:t>
      </w:r>
    </w:p>
    <w:p w14:paraId="3D15703F" w14:textId="77777777" w:rsidR="004B2A83" w:rsidRPr="001B44B9" w:rsidRDefault="004B2A83" w:rsidP="004B2A83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Для осенних Autumn</w:t>
      </w:r>
    </w:p>
    <w:p w14:paraId="7A8000DE" w14:textId="77777777" w:rsidR="004B2A83" w:rsidRPr="001B44B9" w:rsidRDefault="004B2A83" w:rsidP="004B2A83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Если число не соответствует возможному значению месяца, необходимо вывести Error</w:t>
      </w:r>
    </w:p>
    <w:p w14:paraId="1BAE38A4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222222"/>
          <w:sz w:val="28"/>
          <w:szCs w:val="28"/>
          <w:shd w:val="clear" w:color="auto" w:fill="FFFFFF"/>
        </w:rPr>
        <w:t>Задание 3.</w:t>
      </w:r>
    </w:p>
    <w:p w14:paraId="05BFA5F3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Задано целое число N. Требуется определить, является ли оно бинарным.</w:t>
      </w:r>
    </w:p>
    <w:p w14:paraId="244E21DD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Бинарные числа это значения, выражаемые степенью двойки (2, 4, 8, 16, 32…), т.е 2</w:t>
      </w:r>
      <w:r w:rsidRPr="001B44B9">
        <w:rPr>
          <w:color w:val="222222"/>
          <w:sz w:val="28"/>
          <w:szCs w:val="28"/>
          <w:shd w:val="clear" w:color="auto" w:fill="FFFFFF"/>
          <w:vertAlign w:val="superscript"/>
        </w:rPr>
        <w:t>k</w:t>
      </w:r>
      <w:r w:rsidRPr="001B44B9">
        <w:rPr>
          <w:color w:val="222222"/>
          <w:sz w:val="28"/>
          <w:szCs w:val="28"/>
          <w:shd w:val="clear" w:color="auto" w:fill="FFFFFF"/>
        </w:rPr>
        <w:t>, где k - любое неотрицательное число.</w:t>
      </w:r>
    </w:p>
    <w:p w14:paraId="6475D2CE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Для бинарных чисел выведите в консоль фразу “YES YES YES”, а при несоответствии - “NO NO NO”.</w:t>
      </w:r>
    </w:p>
    <w:p w14:paraId="17251988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222222"/>
          <w:sz w:val="28"/>
          <w:szCs w:val="28"/>
          <w:shd w:val="clear" w:color="auto" w:fill="FFFFFF"/>
        </w:rPr>
        <w:t>Задание 4.</w:t>
      </w:r>
    </w:p>
    <w:p w14:paraId="05513114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Написать программу, которая реализовывает вычисление факториала.</w:t>
      </w:r>
    </w:p>
    <w:p w14:paraId="16D4885C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222222"/>
          <w:sz w:val="28"/>
          <w:szCs w:val="28"/>
          <w:shd w:val="clear" w:color="auto" w:fill="FFFFFF"/>
        </w:rPr>
        <w:t>Задание 5.</w:t>
      </w:r>
    </w:p>
    <w:p w14:paraId="727FFED2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Задан номер года, найдите наименьший номер года, который строго больше заданного и в котором все цифры различны.</w:t>
      </w:r>
    </w:p>
    <w:p w14:paraId="335FB07B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В единственной строке задано целое число y (1000 ≤ y ≤ 9000) — номер года.</w:t>
      </w:r>
    </w:p>
    <w:p w14:paraId="790231A0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Выведите единственное целое число — минимальный номер года, который строго больше y, в котором все цифры различны. Гарантируется, что ответ существует.</w:t>
      </w:r>
    </w:p>
    <w:p w14:paraId="6436CA3F" w14:textId="77777777" w:rsidR="004B2A83" w:rsidRDefault="004B2A83" w:rsidP="004B2A83">
      <w:pPr>
        <w:spacing w:line="259" w:lineRule="auto"/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br w:type="page"/>
      </w:r>
    </w:p>
    <w:p w14:paraId="24F9CE4C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b/>
          <w:bCs/>
          <w:color w:val="222222"/>
          <w:sz w:val="28"/>
          <w:szCs w:val="28"/>
          <w:shd w:val="clear" w:color="auto" w:fill="FFFFFF"/>
        </w:rPr>
        <w:lastRenderedPageBreak/>
        <w:t>Задание 6.</w:t>
      </w:r>
    </w:p>
    <w:p w14:paraId="1E6BF34E" w14:textId="77777777" w:rsidR="004B2A83" w:rsidRPr="001B44B9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Реализовать алгоритм и вывести на экран первые 11 членов последовательности Фибоначчи.</w:t>
      </w:r>
    </w:p>
    <w:p w14:paraId="2E61CBEE" w14:textId="77777777" w:rsidR="004B2A83" w:rsidRPr="001B44B9" w:rsidRDefault="004B2A83" w:rsidP="004B2A83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первый и второй члены последовательности равны единицам</w:t>
      </w:r>
    </w:p>
    <w:p w14:paraId="78D94612" w14:textId="77777777" w:rsidR="004B2A83" w:rsidRPr="001B44B9" w:rsidRDefault="004B2A83" w:rsidP="004B2A83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а каждый следующий — сумме двух предыдущих</w:t>
      </w:r>
    </w:p>
    <w:p w14:paraId="42620DDC" w14:textId="77777777" w:rsidR="004B2A83" w:rsidRPr="004B2A83" w:rsidRDefault="004B2A83" w:rsidP="004B2A83">
      <w:pPr>
        <w:pStyle w:val="ac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1B44B9">
        <w:rPr>
          <w:color w:val="222222"/>
          <w:sz w:val="28"/>
          <w:szCs w:val="28"/>
          <w:shd w:val="clear" w:color="auto" w:fill="FFFFFF"/>
        </w:rPr>
        <w:t>То есть числа Фибоначчи - это 1  1  2  3  5  8  13  21  34  55  89  и т.д.</w:t>
      </w:r>
    </w:p>
    <w:p w14:paraId="46BA8B5C" w14:textId="77777777" w:rsidR="004B2A83" w:rsidRPr="004B2A83" w:rsidRDefault="004B2A83" w:rsidP="004B2A83">
      <w:pPr>
        <w:spacing w:after="160" w:line="259" w:lineRule="auto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4B2A83">
        <w:rPr>
          <w:color w:val="222222"/>
          <w:sz w:val="28"/>
          <w:szCs w:val="28"/>
          <w:shd w:val="clear" w:color="auto" w:fill="FFFFFF"/>
        </w:rPr>
        <w:br w:type="page"/>
      </w:r>
    </w:p>
    <w:p w14:paraId="7D812B79" w14:textId="77777777" w:rsidR="004B2A83" w:rsidRDefault="004B2A83" w:rsidP="0016319C">
      <w:pPr>
        <w:pStyle w:val="ac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3021D6">
        <w:rPr>
          <w:b/>
          <w:bCs/>
          <w:sz w:val="32"/>
          <w:szCs w:val="32"/>
        </w:rPr>
        <w:lastRenderedPageBreak/>
        <w:t>Скриншоты выполнения практического занятия 1</w:t>
      </w:r>
    </w:p>
    <w:p w14:paraId="5F6DC61A" w14:textId="1E052C5E" w:rsidR="004B2A83" w:rsidRPr="004B2A83" w:rsidRDefault="004B2A83" w:rsidP="0016319C">
      <w:pPr>
        <w:pStyle w:val="ac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Основной код вызов</w:t>
      </w:r>
      <w:r w:rsidR="00A64787">
        <w:rPr>
          <w:sz w:val="28"/>
          <w:szCs w:val="28"/>
        </w:rPr>
        <w:t xml:space="preserve">а </w:t>
      </w:r>
      <w:r>
        <w:rPr>
          <w:sz w:val="28"/>
          <w:szCs w:val="28"/>
        </w:rPr>
        <w:t>всех классов с заданиями и методы этих классов</w:t>
      </w:r>
      <w:r w:rsidRPr="004B2A83">
        <w:rPr>
          <w:sz w:val="28"/>
          <w:szCs w:val="28"/>
        </w:rPr>
        <w:t>.</w:t>
      </w:r>
    </w:p>
    <w:p w14:paraId="1155CB1C" w14:textId="77777777" w:rsidR="004B2A83" w:rsidRPr="006D07B7" w:rsidRDefault="004B2A83" w:rsidP="0016319C">
      <w:pPr>
        <w:pStyle w:val="ac"/>
        <w:keepNext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D07B7">
        <w:rPr>
          <w:rFonts w:ascii="Arial" w:hAnsi="Arial" w:cs="Arial"/>
          <w:b/>
          <w:bCs/>
          <w:noProof/>
          <w:color w:val="000000"/>
          <w:lang w:val="en-US"/>
        </w:rPr>
        <w:drawing>
          <wp:inline distT="0" distB="0" distL="0" distR="0" wp14:anchorId="2C962CAE" wp14:editId="08DC0F4A">
            <wp:extent cx="5457825" cy="473946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54" cy="47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A7B9" w14:textId="03B96380" w:rsidR="004B2A83" w:rsidRPr="006D07B7" w:rsidRDefault="004B2A83" w:rsidP="0016319C">
      <w:pPr>
        <w:pStyle w:val="aff6"/>
        <w:spacing w:line="360" w:lineRule="auto"/>
        <w:jc w:val="both"/>
        <w:rPr>
          <w:sz w:val="24"/>
          <w:szCs w:val="24"/>
        </w:rPr>
      </w:pPr>
      <w:r w:rsidRPr="006D07B7">
        <w:rPr>
          <w:sz w:val="24"/>
          <w:szCs w:val="24"/>
        </w:rPr>
        <w:t xml:space="preserve">Листинг </w:t>
      </w:r>
      <w:r w:rsidRPr="006D07B7">
        <w:rPr>
          <w:sz w:val="24"/>
          <w:szCs w:val="24"/>
        </w:rPr>
        <w:fldChar w:fldCharType="begin"/>
      </w:r>
      <w:r w:rsidRPr="006D07B7">
        <w:rPr>
          <w:sz w:val="24"/>
          <w:szCs w:val="24"/>
        </w:rPr>
        <w:instrText xml:space="preserve"> SEQ Листинг \* ARABIC </w:instrText>
      </w:r>
      <w:r w:rsidRPr="006D07B7">
        <w:rPr>
          <w:sz w:val="24"/>
          <w:szCs w:val="24"/>
        </w:rPr>
        <w:fldChar w:fldCharType="separate"/>
      </w:r>
      <w:r w:rsidR="00E971B2">
        <w:rPr>
          <w:noProof/>
          <w:sz w:val="24"/>
          <w:szCs w:val="24"/>
        </w:rPr>
        <w:t>1</w:t>
      </w:r>
      <w:r w:rsidRPr="006D07B7">
        <w:rPr>
          <w:sz w:val="24"/>
          <w:szCs w:val="24"/>
        </w:rPr>
        <w:fldChar w:fldCharType="end"/>
      </w:r>
      <w:r w:rsidRPr="006D07B7">
        <w:rPr>
          <w:sz w:val="24"/>
          <w:szCs w:val="24"/>
        </w:rPr>
        <w:t xml:space="preserve"> Вызов классов и их методов</w:t>
      </w:r>
    </w:p>
    <w:p w14:paraId="0A261272" w14:textId="62D414CB" w:rsidR="004B2A83" w:rsidRPr="004B2A83" w:rsidRDefault="004B2A83" w:rsidP="0016319C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B2A83">
        <w:rPr>
          <w:sz w:val="28"/>
          <w:szCs w:val="28"/>
        </w:rPr>
        <w:t xml:space="preserve">Вызов этих классов происходит с помощью </w:t>
      </w:r>
      <w:r>
        <w:rPr>
          <w:sz w:val="28"/>
          <w:szCs w:val="28"/>
        </w:rPr>
        <w:t xml:space="preserve">оператора </w:t>
      </w:r>
      <w:r>
        <w:rPr>
          <w:sz w:val="28"/>
          <w:szCs w:val="28"/>
          <w:lang w:val="en-US"/>
        </w:rPr>
        <w:t>switch</w:t>
      </w:r>
      <w:r w:rsidRPr="004B2A83">
        <w:rPr>
          <w:sz w:val="28"/>
          <w:szCs w:val="28"/>
        </w:rPr>
        <w:t xml:space="preserve"> </w:t>
      </w:r>
      <w:r w:rsidRPr="004B2A83">
        <w:rPr>
          <w:sz w:val="28"/>
          <w:szCs w:val="28"/>
          <w:lang w:val="en-US"/>
        </w:rPr>
        <w:t>case</w:t>
      </w:r>
      <w:r w:rsidRPr="004B2A83">
        <w:rPr>
          <w:sz w:val="28"/>
          <w:szCs w:val="28"/>
        </w:rPr>
        <w:t xml:space="preserve">, для удобства используется </w:t>
      </w:r>
      <w:r>
        <w:rPr>
          <w:sz w:val="28"/>
          <w:szCs w:val="28"/>
        </w:rPr>
        <w:t xml:space="preserve">отдельный метод </w:t>
      </w:r>
      <w:r w:rsidRPr="004B2A83">
        <w:rPr>
          <w:sz w:val="28"/>
          <w:szCs w:val="28"/>
          <w:lang w:val="en-US"/>
        </w:rPr>
        <w:t>Menu</w:t>
      </w:r>
      <w:r w:rsidRPr="004B2A83">
        <w:rPr>
          <w:sz w:val="28"/>
          <w:szCs w:val="28"/>
        </w:rPr>
        <w:t>().</w:t>
      </w:r>
    </w:p>
    <w:p w14:paraId="73B702E2" w14:textId="77777777" w:rsidR="004B2A83" w:rsidRPr="006D07B7" w:rsidRDefault="004B2A83" w:rsidP="0016319C">
      <w:pPr>
        <w:keepNext/>
        <w:spacing w:line="360" w:lineRule="auto"/>
        <w:jc w:val="both"/>
        <w:rPr>
          <w:sz w:val="20"/>
          <w:szCs w:val="20"/>
        </w:rPr>
      </w:pPr>
      <w:r w:rsidRPr="006D07B7">
        <w:rPr>
          <w:noProof/>
        </w:rPr>
        <w:drawing>
          <wp:inline distT="0" distB="0" distL="0" distR="0" wp14:anchorId="05EB28EA" wp14:editId="1497F156">
            <wp:extent cx="55054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20AC" w14:textId="3D201F7D" w:rsidR="004B2A83" w:rsidRPr="006D07B7" w:rsidRDefault="004B2A83" w:rsidP="0016319C">
      <w:pPr>
        <w:pStyle w:val="aff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E971B2">
        <w:rPr>
          <w:noProof/>
          <w:sz w:val="24"/>
          <w:szCs w:val="20"/>
        </w:rPr>
        <w:t>2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Меню вызовов заданий</w:t>
      </w:r>
    </w:p>
    <w:p w14:paraId="39010C9D" w14:textId="2C692573" w:rsidR="0016319C" w:rsidRPr="0016319C" w:rsidRDefault="004B2A83" w:rsidP="00163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Ниже представлен код выполнения первого задания</w:t>
      </w:r>
      <w:r w:rsidRPr="004B2A83">
        <w:rPr>
          <w:sz w:val="28"/>
          <w:szCs w:val="28"/>
        </w:rPr>
        <w:t>,</w:t>
      </w:r>
      <w:r>
        <w:rPr>
          <w:sz w:val="28"/>
          <w:szCs w:val="28"/>
        </w:rPr>
        <w:t xml:space="preserve"> сначала задается массив рандомных чисел</w:t>
      </w:r>
      <w:r w:rsidRPr="004B2A83">
        <w:rPr>
          <w:sz w:val="28"/>
          <w:szCs w:val="28"/>
        </w:rPr>
        <w:t>,</w:t>
      </w:r>
      <w:r>
        <w:rPr>
          <w:sz w:val="28"/>
          <w:szCs w:val="28"/>
        </w:rPr>
        <w:t xml:space="preserve"> конвертируется в </w:t>
      </w:r>
      <w:r>
        <w:rPr>
          <w:sz w:val="28"/>
          <w:szCs w:val="28"/>
          <w:lang w:val="en-US"/>
        </w:rPr>
        <w:t>int</w:t>
      </w:r>
      <w:r w:rsidRPr="004B2A83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изначально функция </w:t>
      </w:r>
      <w:r>
        <w:rPr>
          <w:sz w:val="28"/>
          <w:szCs w:val="28"/>
          <w:lang w:val="en-US"/>
        </w:rPr>
        <w:t>Math</w:t>
      </w:r>
      <w:r w:rsidRPr="004B2A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random</w:t>
      </w:r>
      <w:r w:rsidRPr="004B2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тип </w:t>
      </w:r>
      <w:r>
        <w:rPr>
          <w:sz w:val="28"/>
          <w:szCs w:val="28"/>
          <w:lang w:val="en-US"/>
        </w:rPr>
        <w:t>double</w:t>
      </w:r>
      <w:r w:rsidRPr="004B2A83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идет цикл</w:t>
      </w:r>
      <w:r w:rsidR="0016319C">
        <w:rPr>
          <w:sz w:val="28"/>
          <w:szCs w:val="28"/>
        </w:rPr>
        <w:t xml:space="preserve"> поиска минимального числа</w:t>
      </w:r>
      <w:r w:rsidR="0016319C" w:rsidRPr="0016319C">
        <w:rPr>
          <w:sz w:val="28"/>
          <w:szCs w:val="28"/>
        </w:rPr>
        <w:t>,</w:t>
      </w:r>
      <w:r w:rsidR="0016319C">
        <w:rPr>
          <w:sz w:val="28"/>
          <w:szCs w:val="28"/>
        </w:rPr>
        <w:t xml:space="preserve"> путем пробега по массиву и замены переменной </w:t>
      </w:r>
      <w:r w:rsidR="0016319C">
        <w:rPr>
          <w:sz w:val="28"/>
          <w:szCs w:val="28"/>
          <w:lang w:val="en-US"/>
        </w:rPr>
        <w:t>min</w:t>
      </w:r>
      <w:r w:rsidR="0016319C" w:rsidRPr="0016319C">
        <w:rPr>
          <w:sz w:val="28"/>
          <w:szCs w:val="28"/>
        </w:rPr>
        <w:t xml:space="preserve"> </w:t>
      </w:r>
      <w:r w:rsidR="0016319C">
        <w:rPr>
          <w:sz w:val="28"/>
          <w:szCs w:val="28"/>
        </w:rPr>
        <w:t>на минимальное значение</w:t>
      </w:r>
      <w:r w:rsidR="0016319C" w:rsidRPr="0016319C">
        <w:rPr>
          <w:sz w:val="28"/>
          <w:szCs w:val="28"/>
        </w:rPr>
        <w:t>,</w:t>
      </w:r>
      <w:r w:rsidR="0016319C">
        <w:rPr>
          <w:sz w:val="28"/>
          <w:szCs w:val="28"/>
        </w:rPr>
        <w:t xml:space="preserve"> найденное в массиве</w:t>
      </w:r>
      <w:r w:rsidR="0016319C" w:rsidRPr="0016319C">
        <w:rPr>
          <w:sz w:val="28"/>
          <w:szCs w:val="28"/>
        </w:rPr>
        <w:t>.</w:t>
      </w:r>
      <w:r w:rsidR="0016319C">
        <w:rPr>
          <w:sz w:val="28"/>
          <w:szCs w:val="28"/>
        </w:rPr>
        <w:t xml:space="preserve"> Поиск максимального значения реализован точно так же</w:t>
      </w:r>
      <w:r w:rsidR="0016319C" w:rsidRPr="0016319C">
        <w:rPr>
          <w:sz w:val="28"/>
          <w:szCs w:val="28"/>
        </w:rPr>
        <w:t>,</w:t>
      </w:r>
      <w:r w:rsidR="0016319C">
        <w:rPr>
          <w:sz w:val="28"/>
          <w:szCs w:val="28"/>
        </w:rPr>
        <w:t xml:space="preserve"> только с заменой переменной </w:t>
      </w:r>
      <w:r w:rsidR="0016319C">
        <w:rPr>
          <w:sz w:val="28"/>
          <w:szCs w:val="28"/>
          <w:lang w:val="en-US"/>
        </w:rPr>
        <w:t>max</w:t>
      </w:r>
      <w:r w:rsidR="0016319C" w:rsidRPr="0016319C">
        <w:rPr>
          <w:sz w:val="28"/>
          <w:szCs w:val="28"/>
        </w:rPr>
        <w:t xml:space="preserve"> </w:t>
      </w:r>
      <w:r w:rsidR="0016319C">
        <w:rPr>
          <w:sz w:val="28"/>
          <w:szCs w:val="28"/>
        </w:rPr>
        <w:t>на максимальное значение в массиве</w:t>
      </w:r>
      <w:r w:rsidR="0016319C" w:rsidRPr="0016319C">
        <w:rPr>
          <w:sz w:val="28"/>
          <w:szCs w:val="28"/>
        </w:rPr>
        <w:t>.</w:t>
      </w:r>
      <w:r w:rsidR="0016319C">
        <w:rPr>
          <w:sz w:val="28"/>
          <w:szCs w:val="28"/>
        </w:rPr>
        <w:t xml:space="preserve"> Далее идет поиск среднего значения и в конце вывод всех нужных переменных</w:t>
      </w:r>
      <w:r w:rsidR="0016319C" w:rsidRPr="0016319C">
        <w:rPr>
          <w:sz w:val="28"/>
          <w:szCs w:val="28"/>
        </w:rPr>
        <w:t>.</w:t>
      </w:r>
    </w:p>
    <w:p w14:paraId="2FF54990" w14:textId="0BEDB337" w:rsidR="004B2A83" w:rsidRPr="004B2A83" w:rsidRDefault="004B2A83" w:rsidP="0016319C">
      <w:pPr>
        <w:spacing w:line="360" w:lineRule="auto"/>
        <w:jc w:val="both"/>
        <w:rPr>
          <w:sz w:val="24"/>
          <w:szCs w:val="24"/>
        </w:rPr>
      </w:pPr>
      <w:r w:rsidRPr="004B2A83">
        <w:rPr>
          <w:noProof/>
          <w:sz w:val="24"/>
          <w:szCs w:val="24"/>
        </w:rPr>
        <w:drawing>
          <wp:inline distT="0" distB="0" distL="0" distR="0" wp14:anchorId="3537CED3" wp14:editId="7693E282">
            <wp:extent cx="5505450" cy="49288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36" cy="49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94F6" w14:textId="7EA0C10D" w:rsidR="004B2A83" w:rsidRPr="006D07B7" w:rsidRDefault="004B2A83" w:rsidP="0016319C">
      <w:pPr>
        <w:pStyle w:val="aff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E971B2">
        <w:rPr>
          <w:noProof/>
          <w:sz w:val="24"/>
          <w:szCs w:val="20"/>
        </w:rPr>
        <w:t>3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Первое задание</w:t>
      </w:r>
    </w:p>
    <w:p w14:paraId="1F9C1135" w14:textId="77777777" w:rsidR="0016319C" w:rsidRDefault="0016319C" w:rsidP="00163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0839BE" w14:textId="77777777" w:rsidR="0016319C" w:rsidRDefault="0016319C">
      <w:pPr>
        <w:spacing w:before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8B06BD" w14:textId="0EB50960" w:rsidR="0016319C" w:rsidRPr="0016319C" w:rsidRDefault="0016319C" w:rsidP="001631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второго задания так же выполняется через конструкцию </w:t>
      </w:r>
      <w:r>
        <w:rPr>
          <w:sz w:val="28"/>
          <w:szCs w:val="28"/>
          <w:lang w:val="en-US"/>
        </w:rPr>
        <w:t>Switch Case.</w:t>
      </w:r>
    </w:p>
    <w:p w14:paraId="5A9F096D" w14:textId="77777777" w:rsidR="00077B3D" w:rsidRPr="006D07B7" w:rsidRDefault="0016319C" w:rsidP="00077B3D">
      <w:pPr>
        <w:keepNext/>
        <w:spacing w:line="360" w:lineRule="auto"/>
        <w:jc w:val="both"/>
        <w:rPr>
          <w:sz w:val="20"/>
          <w:szCs w:val="20"/>
        </w:rPr>
      </w:pPr>
      <w:r w:rsidRPr="006D07B7">
        <w:rPr>
          <w:noProof/>
          <w:sz w:val="24"/>
          <w:szCs w:val="24"/>
          <w:lang w:val="en-US"/>
        </w:rPr>
        <w:drawing>
          <wp:inline distT="0" distB="0" distL="0" distR="0" wp14:anchorId="009AB76A" wp14:editId="7F528478">
            <wp:extent cx="4886325" cy="3943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A8D5" w14:textId="2C220337" w:rsidR="006D07B7" w:rsidRPr="00A64787" w:rsidRDefault="00077B3D" w:rsidP="006D07B7">
      <w:pPr>
        <w:pStyle w:val="aff6"/>
        <w:jc w:val="both"/>
        <w:rPr>
          <w:sz w:val="32"/>
          <w:szCs w:val="32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E971B2">
        <w:rPr>
          <w:noProof/>
          <w:sz w:val="24"/>
          <w:szCs w:val="20"/>
        </w:rPr>
        <w:t>4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Задание 2</w:t>
      </w:r>
    </w:p>
    <w:p w14:paraId="48A43355" w14:textId="77777777" w:rsidR="006D07B7" w:rsidRPr="006D07B7" w:rsidRDefault="00077B3D" w:rsidP="006D07B7">
      <w:pPr>
        <w:keepNext/>
        <w:spacing w:before="160" w:line="360" w:lineRule="auto"/>
        <w:ind w:firstLine="720"/>
        <w:jc w:val="both"/>
        <w:rPr>
          <w:sz w:val="24"/>
          <w:szCs w:val="24"/>
        </w:rPr>
      </w:pPr>
      <w:r>
        <w:rPr>
          <w:sz w:val="28"/>
          <w:szCs w:val="28"/>
        </w:rPr>
        <w:t>Задание 3 выполняется с помощью лазейки</w:t>
      </w:r>
      <w:r w:rsidRPr="00077B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7B3D">
        <w:rPr>
          <w:sz w:val="28"/>
          <w:szCs w:val="28"/>
        </w:rPr>
        <w:t>что число, являющееся n-й степенью двойки при представлении в двоичной системе счисления записывается как какое-то количество нулей, единица и снова n нулей.</w:t>
      </w:r>
      <w:r w:rsidR="006D07B7" w:rsidRPr="006D07B7">
        <w:rPr>
          <w:sz w:val="28"/>
          <w:szCs w:val="28"/>
        </w:rPr>
        <w:t xml:space="preserve"> </w:t>
      </w:r>
      <w:r w:rsidR="006D07B7">
        <w:rPr>
          <w:sz w:val="28"/>
          <w:szCs w:val="28"/>
        </w:rPr>
        <w:t>Если же отнять от этого числа единицу</w:t>
      </w:r>
      <w:r w:rsidR="006D07B7" w:rsidRPr="006D07B7">
        <w:rPr>
          <w:sz w:val="28"/>
          <w:szCs w:val="28"/>
        </w:rPr>
        <w:t>,</w:t>
      </w:r>
      <w:r w:rsidR="006D07B7">
        <w:rPr>
          <w:sz w:val="28"/>
          <w:szCs w:val="28"/>
        </w:rPr>
        <w:t xml:space="preserve"> то число станет </w:t>
      </w:r>
      <w:r w:rsidR="006D07B7" w:rsidRPr="00077B3D">
        <w:rPr>
          <w:sz w:val="28"/>
          <w:szCs w:val="28"/>
        </w:rPr>
        <w:t xml:space="preserve">как какое-то количество нулей, </w:t>
      </w:r>
      <w:r w:rsidR="006D07B7">
        <w:rPr>
          <w:sz w:val="28"/>
          <w:szCs w:val="28"/>
        </w:rPr>
        <w:t>а дальше только единицы</w:t>
      </w:r>
      <w:r w:rsidR="006D07B7" w:rsidRPr="006D07B7">
        <w:rPr>
          <w:sz w:val="28"/>
          <w:szCs w:val="28"/>
        </w:rPr>
        <w:t>.</w:t>
      </w:r>
      <w:r w:rsidR="006D07B7">
        <w:rPr>
          <w:sz w:val="28"/>
          <w:szCs w:val="28"/>
        </w:rPr>
        <w:t xml:space="preserve"> С помощью алгебра логики программа </w:t>
      </w:r>
      <w:r w:rsidR="006D07B7">
        <w:rPr>
          <w:sz w:val="28"/>
          <w:szCs w:val="28"/>
        </w:rPr>
        <w:lastRenderedPageBreak/>
        <w:t>вычисляет значение и дает результат</w:t>
      </w:r>
      <w:r w:rsidR="006D07B7" w:rsidRPr="006D07B7">
        <w:rPr>
          <w:sz w:val="28"/>
          <w:szCs w:val="28"/>
        </w:rPr>
        <w:t>.</w:t>
      </w:r>
      <w:r w:rsidR="006D07B7" w:rsidRPr="006D07B7">
        <w:rPr>
          <w:noProof/>
          <w:sz w:val="32"/>
          <w:szCs w:val="32"/>
        </w:rPr>
        <w:drawing>
          <wp:inline distT="0" distB="0" distL="0" distR="0" wp14:anchorId="5D257349" wp14:editId="4B01430A">
            <wp:extent cx="5198110" cy="214312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62" cy="23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101" w14:textId="4731DC85" w:rsidR="006D07B7" w:rsidRDefault="006D07B7" w:rsidP="006D07B7">
      <w:pPr>
        <w:pStyle w:val="aff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E971B2">
        <w:rPr>
          <w:noProof/>
          <w:sz w:val="24"/>
          <w:szCs w:val="20"/>
        </w:rPr>
        <w:t>5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Задание 3</w:t>
      </w:r>
    </w:p>
    <w:p w14:paraId="53FD2C17" w14:textId="674997EC" w:rsidR="006D07B7" w:rsidRPr="006D07B7" w:rsidRDefault="006D07B7" w:rsidP="00E971B2">
      <w:pPr>
        <w:spacing w:before="160" w:line="360" w:lineRule="auto"/>
        <w:ind w:firstLine="720"/>
        <w:jc w:val="both"/>
        <w:rPr>
          <w:sz w:val="28"/>
        </w:rPr>
      </w:pPr>
      <w:r>
        <w:rPr>
          <w:sz w:val="28"/>
        </w:rPr>
        <w:t>В четвертом задании надо вычислить факториал</w:t>
      </w:r>
      <w:r w:rsidRPr="006D07B7">
        <w:rPr>
          <w:sz w:val="28"/>
        </w:rPr>
        <w:t>,</w:t>
      </w:r>
      <w:r>
        <w:rPr>
          <w:sz w:val="28"/>
        </w:rPr>
        <w:t xml:space="preserve"> то есть просто умножать число по возрастанию</w:t>
      </w:r>
      <w:r w:rsidRPr="006D07B7">
        <w:rPr>
          <w:sz w:val="28"/>
        </w:rPr>
        <w:t>,</w:t>
      </w:r>
      <w:r>
        <w:rPr>
          <w:sz w:val="28"/>
        </w:rPr>
        <w:t xml:space="preserve"> пока цикл не станет меньше или равно введенного числа</w:t>
      </w:r>
      <w:r w:rsidRPr="006D07B7">
        <w:rPr>
          <w:sz w:val="28"/>
        </w:rPr>
        <w:t>.</w:t>
      </w:r>
    </w:p>
    <w:p w14:paraId="3519FCB5" w14:textId="77777777" w:rsidR="006D07B7" w:rsidRPr="006D07B7" w:rsidRDefault="006D07B7" w:rsidP="006D07B7">
      <w:pPr>
        <w:keepNext/>
        <w:spacing w:before="160" w:line="360" w:lineRule="auto"/>
        <w:jc w:val="both"/>
        <w:rPr>
          <w:sz w:val="24"/>
          <w:szCs w:val="24"/>
        </w:rPr>
      </w:pPr>
      <w:r w:rsidRPr="006D07B7">
        <w:rPr>
          <w:noProof/>
          <w:sz w:val="32"/>
          <w:szCs w:val="24"/>
        </w:rPr>
        <w:drawing>
          <wp:inline distT="0" distB="0" distL="0" distR="0" wp14:anchorId="6E55511F" wp14:editId="6117019A">
            <wp:extent cx="3143250" cy="29360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49" cy="29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CFE" w14:textId="7644F6B8" w:rsidR="006D3A72" w:rsidRDefault="006D07B7" w:rsidP="006D07B7">
      <w:pPr>
        <w:pStyle w:val="aff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E971B2">
        <w:rPr>
          <w:noProof/>
          <w:sz w:val="24"/>
          <w:szCs w:val="20"/>
        </w:rPr>
        <w:t>6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Задание 4</w:t>
      </w:r>
    </w:p>
    <w:p w14:paraId="27F6E600" w14:textId="026E4151" w:rsidR="006D07B7" w:rsidRPr="00E971B2" w:rsidRDefault="006D07B7" w:rsidP="006D0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задании 5 нужно вывести год</w:t>
      </w:r>
      <w:r w:rsidRPr="006D07B7">
        <w:rPr>
          <w:sz w:val="28"/>
          <w:szCs w:val="28"/>
        </w:rPr>
        <w:t>.</w:t>
      </w:r>
      <w:r>
        <w:rPr>
          <w:sz w:val="28"/>
          <w:szCs w:val="28"/>
        </w:rPr>
        <w:t xml:space="preserve"> Сделано это просто обычной проверкой повторяется ли </w:t>
      </w:r>
      <w:r w:rsidR="00E971B2">
        <w:rPr>
          <w:sz w:val="28"/>
          <w:szCs w:val="28"/>
        </w:rPr>
        <w:t>имеющиеся числа с этим же числом</w:t>
      </w:r>
      <w:r w:rsidR="00E971B2" w:rsidRPr="00E971B2">
        <w:rPr>
          <w:sz w:val="28"/>
          <w:szCs w:val="28"/>
        </w:rPr>
        <w:t>,</w:t>
      </w:r>
      <w:r w:rsidR="00E971B2">
        <w:rPr>
          <w:sz w:val="28"/>
          <w:szCs w:val="28"/>
        </w:rPr>
        <w:t xml:space="preserve"> больше на единицу</w:t>
      </w:r>
      <w:r w:rsidR="00E971B2" w:rsidRPr="00E971B2">
        <w:rPr>
          <w:sz w:val="28"/>
          <w:szCs w:val="28"/>
        </w:rPr>
        <w:t>.</w:t>
      </w:r>
    </w:p>
    <w:p w14:paraId="7020BB87" w14:textId="77777777" w:rsidR="006D07B7" w:rsidRDefault="006D07B7" w:rsidP="00E971B2">
      <w:pPr>
        <w:keepNext/>
        <w:spacing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24802250" wp14:editId="2A1860A3">
            <wp:extent cx="4638675" cy="30155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52" cy="30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7FDB" w14:textId="45373A19" w:rsidR="00E971B2" w:rsidRPr="00E971B2" w:rsidRDefault="006D07B7" w:rsidP="00E971B2">
      <w:pPr>
        <w:pStyle w:val="aff6"/>
        <w:spacing w:line="360" w:lineRule="auto"/>
        <w:jc w:val="both"/>
      </w:pPr>
      <w:r>
        <w:t xml:space="preserve">Листинг </w:t>
      </w:r>
      <w:fldSimple w:instr=" SEQ Листинг \* ARABIC ">
        <w:r w:rsidR="00E971B2">
          <w:rPr>
            <w:noProof/>
          </w:rPr>
          <w:t>7</w:t>
        </w:r>
      </w:fldSimple>
      <w:r>
        <w:t xml:space="preserve"> Задание 5</w:t>
      </w:r>
    </w:p>
    <w:p w14:paraId="4CD2AA6F" w14:textId="77777777" w:rsidR="00E971B2" w:rsidRDefault="00E971B2" w:rsidP="00E971B2">
      <w:pPr>
        <w:keepNext/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В задании 6 надо выполнить поиск первых 11 чисел Фибоначчи</w:t>
      </w:r>
      <w:r w:rsidRPr="00E971B2">
        <w:rPr>
          <w:sz w:val="28"/>
          <w:szCs w:val="28"/>
        </w:rPr>
        <w:t>,</w:t>
      </w:r>
      <w:r>
        <w:rPr>
          <w:sz w:val="28"/>
          <w:szCs w:val="28"/>
        </w:rPr>
        <w:t xml:space="preserve"> здесь самый обычный цикл по</w:t>
      </w:r>
      <w:r w:rsidRPr="00E971B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присваивает новое число</w:t>
      </w:r>
      <w:r w:rsidRPr="00E971B2">
        <w:rPr>
          <w:sz w:val="28"/>
          <w:szCs w:val="28"/>
        </w:rPr>
        <w:t>,</w:t>
      </w:r>
      <w:r>
        <w:rPr>
          <w:sz w:val="28"/>
          <w:szCs w:val="28"/>
        </w:rPr>
        <w:t xml:space="preserve"> путем прибавления двух предыдущих</w:t>
      </w:r>
      <w:r w:rsidRPr="00E971B2">
        <w:rPr>
          <w:sz w:val="28"/>
          <w:szCs w:val="28"/>
        </w:rPr>
        <w:t>.</w:t>
      </w:r>
    </w:p>
    <w:p w14:paraId="388878CA" w14:textId="19F450F6" w:rsidR="00E971B2" w:rsidRDefault="00E971B2" w:rsidP="00E971B2">
      <w:pPr>
        <w:keepNext/>
        <w:spacing w:line="360" w:lineRule="auto"/>
        <w:jc w:val="both"/>
      </w:pPr>
      <w:r>
        <w:rPr>
          <w:noProof/>
          <w:sz w:val="24"/>
          <w:szCs w:val="24"/>
        </w:rPr>
        <w:drawing>
          <wp:inline distT="0" distB="0" distL="0" distR="0" wp14:anchorId="66A23CF1" wp14:editId="2BA2C232">
            <wp:extent cx="5676900" cy="3314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2484" w14:textId="4EA6162F" w:rsidR="00E971B2" w:rsidRDefault="00E971B2" w:rsidP="00E971B2">
      <w:pPr>
        <w:pStyle w:val="aff6"/>
        <w:spacing w:line="360" w:lineRule="auto"/>
        <w:jc w:val="both"/>
        <w:rPr>
          <w:sz w:val="24"/>
          <w:szCs w:val="20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8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Задание 6</w:t>
      </w:r>
    </w:p>
    <w:p w14:paraId="7C566457" w14:textId="77777777" w:rsidR="00E971B2" w:rsidRDefault="00E971B2" w:rsidP="00E971B2">
      <w:pPr>
        <w:keepNext/>
        <w:spacing w:before="16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51CB5777" w14:textId="5339BE3E" w:rsidR="00E971B2" w:rsidRPr="00E971B2" w:rsidRDefault="00E971B2" w:rsidP="00E971B2">
      <w:pPr>
        <w:keepNext/>
        <w:spacing w:before="16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Скриншоты выполнения программы</w:t>
      </w:r>
    </w:p>
    <w:p w14:paraId="5BBBDE86" w14:textId="19544AEE" w:rsidR="00E971B2" w:rsidRPr="00E971B2" w:rsidRDefault="00E971B2" w:rsidP="00E971B2">
      <w:pPr>
        <w:keepNext/>
        <w:spacing w:before="160" w:line="360" w:lineRule="auto"/>
        <w:ind w:firstLine="720"/>
        <w:jc w:val="both"/>
        <w:rPr>
          <w:sz w:val="24"/>
          <w:szCs w:val="24"/>
        </w:rPr>
      </w:pPr>
      <w:r>
        <w:rPr>
          <w:sz w:val="28"/>
          <w:szCs w:val="28"/>
        </w:rPr>
        <w:t>Далее приведены скриншоты работы программы</w:t>
      </w:r>
      <w:r w:rsidRPr="00664D4C">
        <w:rPr>
          <w:sz w:val="28"/>
          <w:szCs w:val="28"/>
        </w:rPr>
        <w:t>:</w:t>
      </w:r>
      <w:r w:rsidRPr="00E971B2">
        <w:rPr>
          <w:noProof/>
          <w:sz w:val="32"/>
          <w:szCs w:val="32"/>
        </w:rPr>
        <w:drawing>
          <wp:inline distT="0" distB="0" distL="0" distR="0" wp14:anchorId="0EFF6E3C" wp14:editId="3FFD0006">
            <wp:extent cx="2800350" cy="1266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37FE" w14:textId="2DF87F13" w:rsidR="00E971B2" w:rsidRPr="00E971B2" w:rsidRDefault="00E971B2" w:rsidP="00E971B2">
      <w:pPr>
        <w:pStyle w:val="aff6"/>
        <w:jc w:val="both"/>
        <w:rPr>
          <w:sz w:val="32"/>
          <w:szCs w:val="3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9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  <w:lang w:val="en-US"/>
        </w:rPr>
        <w:t xml:space="preserve"> </w:t>
      </w:r>
      <w:r w:rsidRPr="00E971B2">
        <w:rPr>
          <w:sz w:val="24"/>
          <w:szCs w:val="20"/>
        </w:rPr>
        <w:t>Результат задания 1</w:t>
      </w:r>
    </w:p>
    <w:p w14:paraId="18593018" w14:textId="77777777" w:rsidR="00E971B2" w:rsidRPr="00E971B2" w:rsidRDefault="00E971B2" w:rsidP="00E971B2">
      <w:pPr>
        <w:keepNext/>
        <w:spacing w:before="160" w:line="360" w:lineRule="auto"/>
        <w:jc w:val="both"/>
        <w:rPr>
          <w:sz w:val="24"/>
          <w:szCs w:val="24"/>
        </w:rPr>
      </w:pPr>
      <w:r w:rsidRPr="00E971B2">
        <w:rPr>
          <w:noProof/>
          <w:sz w:val="32"/>
          <w:szCs w:val="32"/>
        </w:rPr>
        <w:drawing>
          <wp:inline distT="0" distB="0" distL="0" distR="0" wp14:anchorId="63224D0D" wp14:editId="30D286EB">
            <wp:extent cx="2906978" cy="136207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73" cy="13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CC37" w14:textId="47F79103" w:rsidR="00E971B2" w:rsidRPr="00E971B2" w:rsidRDefault="00E971B2" w:rsidP="00E971B2">
      <w:pPr>
        <w:pStyle w:val="aff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10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2</w:t>
      </w:r>
    </w:p>
    <w:p w14:paraId="7997D4BB" w14:textId="77777777" w:rsidR="00E971B2" w:rsidRPr="00E971B2" w:rsidRDefault="00E971B2" w:rsidP="00E971B2">
      <w:pPr>
        <w:keepNext/>
        <w:spacing w:before="160" w:line="360" w:lineRule="auto"/>
        <w:jc w:val="both"/>
        <w:rPr>
          <w:sz w:val="24"/>
          <w:szCs w:val="24"/>
        </w:rPr>
      </w:pPr>
      <w:r w:rsidRPr="00E971B2">
        <w:rPr>
          <w:i/>
          <w:iCs/>
          <w:noProof/>
          <w:color w:val="44546A" w:themeColor="text2"/>
          <w:sz w:val="28"/>
        </w:rPr>
        <w:drawing>
          <wp:inline distT="0" distB="0" distL="0" distR="0" wp14:anchorId="36829DB4" wp14:editId="7373167B">
            <wp:extent cx="2638425" cy="624427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24" cy="6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2B0A" w14:textId="64A3C680" w:rsidR="00E971B2" w:rsidRPr="00E971B2" w:rsidRDefault="00E971B2" w:rsidP="00E971B2">
      <w:pPr>
        <w:pStyle w:val="aff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11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3</w:t>
      </w:r>
    </w:p>
    <w:p w14:paraId="0FC0257A" w14:textId="77777777" w:rsidR="00E971B2" w:rsidRPr="00E971B2" w:rsidRDefault="00E971B2" w:rsidP="00E971B2">
      <w:pPr>
        <w:keepNext/>
        <w:spacing w:before="160" w:line="360" w:lineRule="auto"/>
        <w:jc w:val="both"/>
        <w:rPr>
          <w:sz w:val="24"/>
          <w:szCs w:val="24"/>
        </w:rPr>
      </w:pPr>
      <w:r w:rsidRPr="00E971B2">
        <w:rPr>
          <w:noProof/>
          <w:sz w:val="24"/>
          <w:szCs w:val="24"/>
        </w:rPr>
        <w:drawing>
          <wp:inline distT="0" distB="0" distL="0" distR="0" wp14:anchorId="0B1CD16C" wp14:editId="4FE93150">
            <wp:extent cx="2724150" cy="8268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343" cy="8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945" w14:textId="0544685B" w:rsidR="00E971B2" w:rsidRPr="00E971B2" w:rsidRDefault="00E971B2" w:rsidP="00E971B2">
      <w:pPr>
        <w:pStyle w:val="aff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12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4</w:t>
      </w:r>
    </w:p>
    <w:p w14:paraId="0DBFA5ED" w14:textId="77777777" w:rsidR="00E971B2" w:rsidRPr="00E971B2" w:rsidRDefault="00E971B2" w:rsidP="00E971B2">
      <w:pPr>
        <w:keepNext/>
        <w:spacing w:before="160" w:line="360" w:lineRule="auto"/>
        <w:jc w:val="both"/>
        <w:rPr>
          <w:sz w:val="24"/>
          <w:szCs w:val="24"/>
        </w:rPr>
      </w:pPr>
      <w:r w:rsidRPr="00E971B2">
        <w:rPr>
          <w:noProof/>
          <w:sz w:val="24"/>
          <w:szCs w:val="24"/>
        </w:rPr>
        <w:drawing>
          <wp:inline distT="0" distB="0" distL="0" distR="0" wp14:anchorId="2BFA0A1D" wp14:editId="6A96B58C">
            <wp:extent cx="2943225" cy="561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7BD0" w14:textId="64C40B34" w:rsidR="00E971B2" w:rsidRPr="00E971B2" w:rsidRDefault="00E971B2" w:rsidP="00E971B2">
      <w:pPr>
        <w:pStyle w:val="aff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13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5</w:t>
      </w:r>
    </w:p>
    <w:p w14:paraId="169BC361" w14:textId="77777777" w:rsidR="00E971B2" w:rsidRPr="00E971B2" w:rsidRDefault="00E971B2" w:rsidP="00E971B2">
      <w:pPr>
        <w:keepNext/>
        <w:spacing w:before="160" w:line="360" w:lineRule="auto"/>
        <w:jc w:val="both"/>
        <w:rPr>
          <w:sz w:val="24"/>
          <w:szCs w:val="24"/>
        </w:rPr>
      </w:pPr>
      <w:r w:rsidRPr="00E971B2">
        <w:rPr>
          <w:noProof/>
          <w:sz w:val="24"/>
          <w:szCs w:val="24"/>
        </w:rPr>
        <w:drawing>
          <wp:inline distT="0" distB="0" distL="0" distR="0" wp14:anchorId="7B3C1FF8" wp14:editId="54CFDBFC">
            <wp:extent cx="3610286" cy="145732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56" cy="14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310" w14:textId="4B1E2F98" w:rsidR="00E971B2" w:rsidRPr="00E971B2" w:rsidRDefault="00E971B2" w:rsidP="00E971B2">
      <w:pPr>
        <w:pStyle w:val="aff6"/>
        <w:jc w:val="both"/>
        <w:rPr>
          <w:sz w:val="24"/>
          <w:szCs w:val="20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Pr="00E971B2">
        <w:rPr>
          <w:noProof/>
          <w:sz w:val="24"/>
          <w:szCs w:val="20"/>
        </w:rPr>
        <w:t>14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6</w:t>
      </w:r>
    </w:p>
    <w:p w14:paraId="1CE22AC5" w14:textId="1F6819AB" w:rsidR="00E971B2" w:rsidRDefault="00E971B2" w:rsidP="00E971B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7AD88BD" w14:textId="77777777" w:rsidR="00E971B2" w:rsidRDefault="00E971B2" w:rsidP="00E971B2">
      <w:pPr>
        <w:jc w:val="both"/>
        <w:rPr>
          <w:b/>
          <w:bCs/>
          <w:sz w:val="28"/>
          <w:szCs w:val="28"/>
        </w:rPr>
      </w:pPr>
    </w:p>
    <w:p w14:paraId="049AA2EF" w14:textId="4C716D31" w:rsidR="00E971B2" w:rsidRPr="00A64787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Menu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switch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_1.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_2.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Season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_3.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Binary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_4.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Factorial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_5.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Year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_6.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Fib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Menu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1: 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2:"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3 -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3:"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4 -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4:"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5 -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5:"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6 -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6:"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7 -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Выберите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вы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хотите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сделать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DF8A60" w14:textId="77777777" w:rsidR="00E971B2" w:rsidRPr="00A64787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_1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Random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((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минимального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значения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значения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808080"/>
          <w:sz w:val="20"/>
          <w:szCs w:val="20"/>
        </w:rPr>
        <w:t>значения</w:t>
      </w:r>
      <w:r w:rsidRPr="00A647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47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Минимальное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Максимальное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Среднее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A647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7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7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7346A32" w14:textId="77777777" w:rsidR="00E971B2" w:rsidRPr="00E971B2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Zadanie_2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Season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месяц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month = in.nextInt()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season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(month)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season =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зима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season =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весна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season =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лето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season =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осень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season =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Такого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месяца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существует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Это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season)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3604876" w14:textId="77777777" w:rsidR="00E971B2" w:rsidRPr="00E971B2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Zadanie_3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Binary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 = in.nextInt()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(binary &gt;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((binary &amp; -binary) == binary)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бинарное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небинарное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CDCFF8C" w14:textId="77777777" w:rsidR="00E971B2" w:rsidRPr="00E971B2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Zadanie_4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Factorial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in.nextInt()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n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++){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= result*i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.println(result)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AA76561" w14:textId="77777777" w:rsidR="00E971B2" w:rsidRPr="00E971B2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Zadanie_5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Year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in.nextInt()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n2 = n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 == b || a == c || a==d || b == c || b == d || c == d || n == n2)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n2++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n2 %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(n2 /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(n2 /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 = (n2 /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.print(n2)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21D86F5" w14:textId="77777777" w:rsidR="00E971B2" w:rsidRPr="00E971B2" w:rsidRDefault="00E971B2" w:rsidP="00E97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Zadanie_6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E971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Fib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fib =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fib[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fib[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++i) {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fib[i] = fib[i -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fib[i -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971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.print(i -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") "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fib[i - </w:t>
      </w:r>
      <w:r w:rsidRPr="00E971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971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971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971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1B3F20E" w14:textId="77777777" w:rsidR="00E971B2" w:rsidRPr="00E971B2" w:rsidRDefault="00E971B2" w:rsidP="00E971B2">
      <w:pPr>
        <w:jc w:val="both"/>
        <w:rPr>
          <w:b/>
          <w:bCs/>
          <w:sz w:val="28"/>
          <w:szCs w:val="28"/>
          <w:lang w:val="en-US"/>
        </w:rPr>
      </w:pPr>
    </w:p>
    <w:sectPr w:rsidR="00E971B2" w:rsidRPr="00E971B2" w:rsidSect="00E971B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CE33F" w14:textId="77777777" w:rsidR="007D5570" w:rsidRDefault="007D5570">
      <w:r>
        <w:separator/>
      </w:r>
    </w:p>
  </w:endnote>
  <w:endnote w:type="continuationSeparator" w:id="0">
    <w:p w14:paraId="2F65A9DD" w14:textId="77777777" w:rsidR="007D5570" w:rsidRDefault="007D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3167269"/>
      <w:docPartObj>
        <w:docPartGallery w:val="Page Numbers (Bottom of Page)"/>
        <w:docPartUnique/>
      </w:docPartObj>
    </w:sdtPr>
    <w:sdtEndPr/>
    <w:sdtContent>
      <w:p w14:paraId="5F052D22" w14:textId="1B8EFFCF" w:rsidR="00E971B2" w:rsidRDefault="00E971B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A97D9" w14:textId="77777777" w:rsidR="00E971B2" w:rsidRDefault="00E971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F107" w14:textId="77777777" w:rsidR="007D5570" w:rsidRDefault="007D5570">
      <w:r>
        <w:separator/>
      </w:r>
    </w:p>
  </w:footnote>
  <w:footnote w:type="continuationSeparator" w:id="0">
    <w:p w14:paraId="22874F93" w14:textId="77777777" w:rsidR="007D5570" w:rsidRDefault="007D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F4D6E"/>
    <w:multiLevelType w:val="multilevel"/>
    <w:tmpl w:val="732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7189E"/>
    <w:multiLevelType w:val="multilevel"/>
    <w:tmpl w:val="17F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7419C"/>
    <w:multiLevelType w:val="hybridMultilevel"/>
    <w:tmpl w:val="6BB2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83"/>
    <w:rsid w:val="000150E9"/>
    <w:rsid w:val="00030E3C"/>
    <w:rsid w:val="0005015F"/>
    <w:rsid w:val="00072D27"/>
    <w:rsid w:val="00077B3D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6319C"/>
    <w:rsid w:val="001B79E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6E73"/>
    <w:rsid w:val="003728E3"/>
    <w:rsid w:val="003962D3"/>
    <w:rsid w:val="003A33B0"/>
    <w:rsid w:val="003C7D9D"/>
    <w:rsid w:val="003E3A63"/>
    <w:rsid w:val="00457BEB"/>
    <w:rsid w:val="00461B2E"/>
    <w:rsid w:val="00482CFC"/>
    <w:rsid w:val="00487996"/>
    <w:rsid w:val="00491910"/>
    <w:rsid w:val="004A3D03"/>
    <w:rsid w:val="004B2A83"/>
    <w:rsid w:val="004B6D7F"/>
    <w:rsid w:val="004D785F"/>
    <w:rsid w:val="004E744B"/>
    <w:rsid w:val="004E7A51"/>
    <w:rsid w:val="004F7760"/>
    <w:rsid w:val="00520AC9"/>
    <w:rsid w:val="0056016C"/>
    <w:rsid w:val="00594254"/>
    <w:rsid w:val="00594D20"/>
    <w:rsid w:val="005B6EB8"/>
    <w:rsid w:val="005E193C"/>
    <w:rsid w:val="00614CAB"/>
    <w:rsid w:val="00633BC0"/>
    <w:rsid w:val="00661DE5"/>
    <w:rsid w:val="006706DE"/>
    <w:rsid w:val="00681322"/>
    <w:rsid w:val="0069487E"/>
    <w:rsid w:val="006A648B"/>
    <w:rsid w:val="006B0B82"/>
    <w:rsid w:val="006B7EF2"/>
    <w:rsid w:val="006C3B5F"/>
    <w:rsid w:val="006D07B7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D5570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0D99"/>
    <w:rsid w:val="00996E16"/>
    <w:rsid w:val="009B69C5"/>
    <w:rsid w:val="009F72A7"/>
    <w:rsid w:val="00A119D9"/>
    <w:rsid w:val="00A1309F"/>
    <w:rsid w:val="00A21BED"/>
    <w:rsid w:val="00A27D99"/>
    <w:rsid w:val="00A60D92"/>
    <w:rsid w:val="00A64787"/>
    <w:rsid w:val="00A86EAC"/>
    <w:rsid w:val="00A923E7"/>
    <w:rsid w:val="00AA661C"/>
    <w:rsid w:val="00AC2F58"/>
    <w:rsid w:val="00B31EB1"/>
    <w:rsid w:val="00B35A83"/>
    <w:rsid w:val="00B369B4"/>
    <w:rsid w:val="00B53817"/>
    <w:rsid w:val="00B61F85"/>
    <w:rsid w:val="00BA3CC7"/>
    <w:rsid w:val="00BF457D"/>
    <w:rsid w:val="00BF4775"/>
    <w:rsid w:val="00CA0C45"/>
    <w:rsid w:val="00CA2CBC"/>
    <w:rsid w:val="00CC3AB0"/>
    <w:rsid w:val="00CF12AE"/>
    <w:rsid w:val="00D1798D"/>
    <w:rsid w:val="00D439A2"/>
    <w:rsid w:val="00D902A4"/>
    <w:rsid w:val="00DB2323"/>
    <w:rsid w:val="00DB331E"/>
    <w:rsid w:val="00DC4E21"/>
    <w:rsid w:val="00DC6998"/>
    <w:rsid w:val="00DD2AA0"/>
    <w:rsid w:val="00DD5358"/>
    <w:rsid w:val="00E224A0"/>
    <w:rsid w:val="00E254F0"/>
    <w:rsid w:val="00E4313F"/>
    <w:rsid w:val="00E51168"/>
    <w:rsid w:val="00E55B4B"/>
    <w:rsid w:val="00E72A21"/>
    <w:rsid w:val="00E7715A"/>
    <w:rsid w:val="00E971B2"/>
    <w:rsid w:val="00EB700D"/>
    <w:rsid w:val="00F33B83"/>
    <w:rsid w:val="00F41B42"/>
    <w:rsid w:val="00F507B1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DE97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71B2"/>
    <w:pPr>
      <w:spacing w:before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1"/>
    <w:link w:val="10"/>
    <w:uiPriority w:val="5"/>
    <w:qFormat/>
    <w:rsid w:val="003A33B0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2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0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5"/>
    <w:rsid w:val="003A33B0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rPr>
      <w:color w:val="3B3838" w:themeColor="background2" w:themeShade="40"/>
      <w:sz w:val="24"/>
    </w:rPr>
  </w:style>
  <w:style w:type="character" w:customStyle="1" w:styleId="a6">
    <w:name w:val="Верхний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1"/>
    <w:link w:val="a8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9">
    <w:name w:val="Subtitle"/>
    <w:basedOn w:val="a1"/>
    <w:next w:val="a1"/>
    <w:link w:val="aa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after="120"/>
      <w:ind w:left="144"/>
      <w:contextualSpacing/>
    </w:pPr>
    <w:rPr>
      <w:rFonts w:asciiTheme="majorHAnsi" w:hAnsiTheme="majorHAnsi"/>
      <w:color w:val="FFFFFF" w:themeColor="background1"/>
      <w:spacing w:val="15"/>
      <w:sz w:val="36"/>
    </w:rPr>
  </w:style>
  <w:style w:type="character" w:customStyle="1" w:styleId="aa">
    <w:name w:val="Подзаголовок Знак"/>
    <w:basedOn w:val="a2"/>
    <w:link w:val="a9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b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color w:val="404040" w:themeColor="text1" w:themeTint="BF"/>
      <w:sz w:val="24"/>
      <w:szCs w:val="24"/>
    </w:rPr>
  </w:style>
  <w:style w:type="paragraph" w:styleId="ad">
    <w:name w:val="footer"/>
    <w:basedOn w:val="a1"/>
    <w:link w:val="ae"/>
    <w:uiPriority w:val="99"/>
    <w:unhideWhenUsed/>
  </w:style>
  <w:style w:type="character" w:customStyle="1" w:styleId="ae">
    <w:name w:val="Нижний колонтитул Знак"/>
    <w:basedOn w:val="a2"/>
    <w:link w:val="ad"/>
    <w:uiPriority w:val="99"/>
  </w:style>
  <w:style w:type="character" w:styleId="af">
    <w:name w:val="Intense Emphasis"/>
    <w:basedOn w:val="a2"/>
    <w:uiPriority w:val="21"/>
    <w:qFormat/>
    <w:rPr>
      <w:i/>
      <w:iCs/>
      <w:color w:val="2B579A" w:themeColor="accent5"/>
    </w:rPr>
  </w:style>
  <w:style w:type="table" w:styleId="-1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f0">
    <w:name w:val="Balloon Text"/>
    <w:basedOn w:val="a1"/>
    <w:link w:val="af1"/>
    <w:uiPriority w:val="99"/>
    <w:semiHidden/>
    <w:unhideWhenUsed/>
    <w:rsid w:val="00E51168"/>
    <w:rPr>
      <w:rFonts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E51168"/>
    <w:rPr>
      <w:rFonts w:cs="Segoe UI"/>
      <w:szCs w:val="18"/>
    </w:rPr>
  </w:style>
  <w:style w:type="character" w:styleId="af2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484A"/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26484A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484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6484A"/>
    <w:rPr>
      <w:b/>
      <w:bCs/>
      <w:szCs w:val="20"/>
    </w:rPr>
  </w:style>
  <w:style w:type="character" w:styleId="af7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8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af9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a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11">
    <w:name w:val="Заголовок 1 — разрыв страницы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afb">
    <w:name w:val="Изображение"/>
    <w:basedOn w:val="a1"/>
    <w:uiPriority w:val="22"/>
    <w:qFormat/>
    <w:rsid w:val="001073CE"/>
    <w:pPr>
      <w:jc w:val="right"/>
    </w:pPr>
  </w:style>
  <w:style w:type="paragraph" w:styleId="afc">
    <w:name w:val="Bibliography"/>
    <w:basedOn w:val="a1"/>
    <w:next w:val="a1"/>
    <w:uiPriority w:val="37"/>
    <w:semiHidden/>
    <w:unhideWhenUsed/>
    <w:rsid w:val="00F33B83"/>
  </w:style>
  <w:style w:type="paragraph" w:styleId="afd">
    <w:name w:val="TOC Heading"/>
    <w:basedOn w:val="1"/>
    <w:next w:val="a1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">
    <w:name w:val="Body Text"/>
    <w:basedOn w:val="a1"/>
    <w:link w:val="aff0"/>
    <w:uiPriority w:val="99"/>
    <w:semiHidden/>
    <w:unhideWhenUsed/>
    <w:rsid w:val="00F33B83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33B83"/>
  </w:style>
  <w:style w:type="paragraph" w:styleId="23">
    <w:name w:val="Body Text 2"/>
    <w:basedOn w:val="a1"/>
    <w:link w:val="24"/>
    <w:uiPriority w:val="99"/>
    <w:semiHidden/>
    <w:unhideWhenUsed/>
    <w:rsid w:val="00F33B8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F33B83"/>
  </w:style>
  <w:style w:type="paragraph" w:styleId="33">
    <w:name w:val="Body Text 3"/>
    <w:basedOn w:val="a1"/>
    <w:link w:val="34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33B83"/>
    <w:rPr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F33B83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F33B83"/>
  </w:style>
  <w:style w:type="paragraph" w:styleId="aff3">
    <w:name w:val="Body Text Indent"/>
    <w:basedOn w:val="a1"/>
    <w:link w:val="aff4"/>
    <w:uiPriority w:val="99"/>
    <w:semiHidden/>
    <w:unhideWhenUsed/>
    <w:rsid w:val="00F33B83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33B83"/>
  </w:style>
  <w:style w:type="paragraph" w:styleId="25">
    <w:name w:val="Body Text First Indent 2"/>
    <w:basedOn w:val="aff3"/>
    <w:link w:val="26"/>
    <w:uiPriority w:val="99"/>
    <w:semiHidden/>
    <w:unhideWhenUsed/>
    <w:rsid w:val="00F33B83"/>
    <w:pPr>
      <w:spacing w:after="0"/>
      <w:ind w:firstLine="360"/>
    </w:pPr>
  </w:style>
  <w:style w:type="character" w:customStyle="1" w:styleId="26">
    <w:name w:val="Красная строка 2 Знак"/>
    <w:basedOn w:val="aff4"/>
    <w:link w:val="25"/>
    <w:uiPriority w:val="99"/>
    <w:semiHidden/>
    <w:rsid w:val="00F33B83"/>
  </w:style>
  <w:style w:type="paragraph" w:styleId="27">
    <w:name w:val="Body Text Indent 2"/>
    <w:basedOn w:val="a1"/>
    <w:link w:val="28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F33B83"/>
  </w:style>
  <w:style w:type="paragraph" w:styleId="35">
    <w:name w:val="Body Text Indent 3"/>
    <w:basedOn w:val="a1"/>
    <w:link w:val="36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33B83"/>
    <w:rPr>
      <w:szCs w:val="16"/>
    </w:rPr>
  </w:style>
  <w:style w:type="character" w:styleId="aff5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f6">
    <w:name w:val="caption"/>
    <w:basedOn w:val="a1"/>
    <w:next w:val="a1"/>
    <w:uiPriority w:val="35"/>
    <w:unhideWhenUsed/>
    <w:qFormat/>
    <w:rsid w:val="00F33B83"/>
    <w:pPr>
      <w:spacing w:after="200"/>
    </w:pPr>
    <w:rPr>
      <w:i/>
      <w:iCs/>
      <w:color w:val="44546A" w:themeColor="text2"/>
      <w:szCs w:val="18"/>
    </w:rPr>
  </w:style>
  <w:style w:type="paragraph" w:styleId="aff7">
    <w:name w:val="Closing"/>
    <w:basedOn w:val="a1"/>
    <w:link w:val="aff8"/>
    <w:uiPriority w:val="99"/>
    <w:semiHidden/>
    <w:unhideWhenUsed/>
    <w:rsid w:val="00F33B83"/>
    <w:pPr>
      <w:ind w:left="4320"/>
    </w:pPr>
  </w:style>
  <w:style w:type="character" w:customStyle="1" w:styleId="aff8">
    <w:name w:val="Прощание Знак"/>
    <w:basedOn w:val="a2"/>
    <w:link w:val="aff7"/>
    <w:uiPriority w:val="99"/>
    <w:semiHidden/>
    <w:rsid w:val="00F33B83"/>
  </w:style>
  <w:style w:type="table" w:styleId="aff9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unhideWhenUsed/>
    <w:rsid w:val="00F33B83"/>
  </w:style>
  <w:style w:type="character" w:customStyle="1" w:styleId="affe">
    <w:name w:val="Дата Знак"/>
    <w:basedOn w:val="a2"/>
    <w:link w:val="affd"/>
    <w:uiPriority w:val="99"/>
    <w:semiHidden/>
    <w:rsid w:val="00F33B83"/>
  </w:style>
  <w:style w:type="paragraph" w:styleId="afff">
    <w:name w:val="Document Map"/>
    <w:basedOn w:val="a1"/>
    <w:link w:val="afff0"/>
    <w:uiPriority w:val="99"/>
    <w:semiHidden/>
    <w:unhideWhenUsed/>
    <w:rsid w:val="00F33B83"/>
    <w:rPr>
      <w:rFonts w:ascii="Segoe UI" w:hAnsi="Segoe UI" w:cs="Segoe UI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F33B83"/>
    <w:rPr>
      <w:rFonts w:ascii="Segoe UI" w:hAnsi="Segoe UI" w:cs="Segoe UI"/>
      <w:szCs w:val="16"/>
    </w:rPr>
  </w:style>
  <w:style w:type="paragraph" w:styleId="afff1">
    <w:name w:val="E-mail Signature"/>
    <w:basedOn w:val="a1"/>
    <w:link w:val="afff2"/>
    <w:uiPriority w:val="99"/>
    <w:semiHidden/>
    <w:unhideWhenUsed/>
    <w:rsid w:val="00F33B83"/>
  </w:style>
  <w:style w:type="character" w:customStyle="1" w:styleId="afff2">
    <w:name w:val="Электронная подпись Знак"/>
    <w:basedOn w:val="a2"/>
    <w:link w:val="afff1"/>
    <w:uiPriority w:val="99"/>
    <w:semiHidden/>
    <w:rsid w:val="00F33B83"/>
  </w:style>
  <w:style w:type="character" w:styleId="afff3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F33B83"/>
    <w:rPr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F33B83"/>
    <w:rPr>
      <w:szCs w:val="20"/>
    </w:rPr>
  </w:style>
  <w:style w:type="paragraph" w:styleId="af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F33B83"/>
    <w:rPr>
      <w:rFonts w:asciiTheme="majorHAnsi" w:eastAsiaTheme="majorEastAsia" w:hAnsiTheme="majorHAnsi" w:cstheme="majorBidi"/>
      <w:szCs w:val="20"/>
    </w:rPr>
  </w:style>
  <w:style w:type="character" w:styleId="afff7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F33B83"/>
    <w:rPr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F33B83"/>
    <w:rPr>
      <w:szCs w:val="20"/>
    </w:rPr>
  </w:style>
  <w:style w:type="table" w:styleId="-120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2">
    <w:name w:val="Заголовок 5 Знак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1"/>
    <w:uiPriority w:val="99"/>
    <w:semiHidden/>
    <w:unhideWhenUsed/>
    <w:rsid w:val="00F33B83"/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F33B83"/>
    <w:rPr>
      <w:i/>
      <w:iCs/>
    </w:rPr>
  </w:style>
  <w:style w:type="character" w:styleId="HTML2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3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33B83"/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F33B8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F33B83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F33B8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F33B8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F33B8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F33B83"/>
    <w:pPr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594254"/>
    <w:rPr>
      <w:i/>
      <w:iCs/>
      <w:color w:val="1F4E79" w:themeColor="accent1" w:themeShade="80"/>
    </w:rPr>
  </w:style>
  <w:style w:type="character" w:styleId="afffd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fe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F33B83"/>
  </w:style>
  <w:style w:type="paragraph" w:styleId="affff2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-1a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fa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F33B8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F33B83"/>
  </w:style>
  <w:style w:type="character" w:styleId="affffd">
    <w:name w:val="page number"/>
    <w:basedOn w:val="a2"/>
    <w:uiPriority w:val="99"/>
    <w:semiHidden/>
    <w:unhideWhenUsed/>
    <w:rsid w:val="00F33B83"/>
  </w:style>
  <w:style w:type="character" w:styleId="affffe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F33B83"/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F33B8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072D27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F33B83"/>
  </w:style>
  <w:style w:type="character" w:customStyle="1" w:styleId="afffff2">
    <w:name w:val="Приветствие Знак"/>
    <w:basedOn w:val="a2"/>
    <w:link w:val="afffff1"/>
    <w:uiPriority w:val="99"/>
    <w:semiHidden/>
    <w:rsid w:val="00F33B83"/>
  </w:style>
  <w:style w:type="paragraph" w:styleId="afffff3">
    <w:name w:val="Signature"/>
    <w:basedOn w:val="a1"/>
    <w:link w:val="afffff4"/>
    <w:uiPriority w:val="99"/>
    <w:semiHidden/>
    <w:unhideWhenUsed/>
    <w:rsid w:val="00F33B83"/>
    <w:pPr>
      <w:ind w:left="4320"/>
    </w:pPr>
  </w:style>
  <w:style w:type="character" w:customStyle="1" w:styleId="afffff4">
    <w:name w:val="Подпись Знак"/>
    <w:basedOn w:val="a2"/>
    <w:link w:val="afffff3"/>
    <w:uiPriority w:val="99"/>
    <w:semiHidden/>
    <w:rsid w:val="00F33B83"/>
  </w:style>
  <w:style w:type="character" w:styleId="afffff5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F33B83"/>
  </w:style>
  <w:style w:type="table" w:styleId="afffffc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ff">
    <w:name w:val="Unresolved Mention"/>
    <w:basedOn w:val="a2"/>
    <w:uiPriority w:val="99"/>
    <w:semiHidden/>
    <w:unhideWhenUsed/>
    <w:rsid w:val="00DC6998"/>
    <w:rPr>
      <w:color w:val="605E5C"/>
      <w:shd w:val="clear" w:color="auto" w:fill="E1DFDD"/>
    </w:rPr>
  </w:style>
  <w:style w:type="table" w:customStyle="1" w:styleId="1f">
    <w:name w:val="Сетка таблицы1"/>
    <w:basedOn w:val="a3"/>
    <w:next w:val="ab"/>
    <w:uiPriority w:val="59"/>
    <w:rsid w:val="004B2A83"/>
    <w:pPr>
      <w:spacing w:before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te\AppData\Local\Microsoft\Office\16.0\DTS\ru-RU%7b60E8BA32-4084-4FBE-A832-B39E1BF3F330%7d\%7b6B749522-0430-49BE-836C-F8EE5EFF4F3D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B4C5C-F297-4F35-B157-F4C31055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{6B749522-0430-49BE-836C-F8EE5EFF4F3D}tf10002117_win32.dotx</Template>
  <TotalTime>0</TotalTime>
  <Pages>14</Pages>
  <Words>1430</Words>
  <Characters>8154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2020-09-17T09:41:00Z</dcterms:created>
  <dcterms:modified xsi:type="dcterms:W3CDTF">2020-10-30T13:30:00Z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